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DC" w:rsidRPr="00A34190" w:rsidRDefault="00A65ADC" w:rsidP="00A65ADC">
      <w:pPr>
        <w:jc w:val="center"/>
        <w:rPr>
          <w:b/>
        </w:rPr>
      </w:pPr>
      <w:r w:rsidRPr="00A34190">
        <w:rPr>
          <w:b/>
        </w:rPr>
        <w:t>An Unsupervised Method for Sketch Recognition Using Jigsaw Framework</w:t>
      </w:r>
    </w:p>
    <w:p w:rsidR="00A65ADC" w:rsidRPr="00A34190" w:rsidRDefault="00A65ADC">
      <w:pPr>
        <w:rPr>
          <w:b/>
        </w:rPr>
      </w:pPr>
      <w:r w:rsidRPr="00A34190">
        <w:rPr>
          <w:b/>
        </w:rPr>
        <w:t>Introduction</w:t>
      </w:r>
    </w:p>
    <w:p w:rsidR="00A65ADC" w:rsidRPr="00A34190" w:rsidRDefault="00A65ADC">
      <w:r w:rsidRPr="00A34190">
        <w:t xml:space="preserve">The aim of this project is to </w:t>
      </w:r>
      <w:r w:rsidR="007D4B48" w:rsidRPr="00A34190">
        <w:t xml:space="preserve">apply the Jigsaw Model into the sketch recognition domain so as to </w:t>
      </w:r>
      <w:r w:rsidR="00CA7F7D" w:rsidRPr="00A34190">
        <w:t>classify s</w:t>
      </w:r>
      <w:r w:rsidR="0029189A">
        <w:t>t</w:t>
      </w:r>
      <w:r w:rsidR="00CA7F7D" w:rsidRPr="00A34190">
        <w:t xml:space="preserve">rokes </w:t>
      </w:r>
      <w:r w:rsidR="0029189A" w:rsidRPr="00A34190">
        <w:t>unsupervised</w:t>
      </w:r>
      <w:r w:rsidR="00CA7F7D" w:rsidRPr="00A34190">
        <w:t>.</w:t>
      </w:r>
      <w:r w:rsidR="007D4B48" w:rsidRPr="00A34190">
        <w:t xml:space="preserve"> </w:t>
      </w:r>
    </w:p>
    <w:p w:rsidR="00A65ADC" w:rsidRPr="00A34190" w:rsidRDefault="00A65ADC">
      <w:pPr>
        <w:rPr>
          <w:b/>
        </w:rPr>
      </w:pPr>
      <w:r w:rsidRPr="00A34190">
        <w:rPr>
          <w:b/>
        </w:rPr>
        <w:t>Method</w:t>
      </w:r>
    </w:p>
    <w:p w:rsidR="00A65ADC" w:rsidRPr="00A34190" w:rsidRDefault="00CA7F7D">
      <w:r w:rsidRPr="00A34190">
        <w:t>What is Jigsaw Model?</w:t>
      </w:r>
    </w:p>
    <w:p w:rsidR="0029189A" w:rsidRDefault="00CA7F7D" w:rsidP="007539B0">
      <w:pPr>
        <w:jc w:val="both"/>
      </w:pPr>
      <w:r w:rsidRPr="00A34190">
        <w:t>The jigsaw model is</w:t>
      </w:r>
      <w:r w:rsidR="00A34190">
        <w:t xml:space="preserve"> a</w:t>
      </w:r>
      <w:r w:rsidRPr="00A34190">
        <w:t xml:space="preserve"> patch based</w:t>
      </w:r>
      <w:r w:rsidR="00A34190" w:rsidRPr="00A34190">
        <w:t xml:space="preserve"> generative probabilistic model that learns automatically</w:t>
      </w:r>
      <w:r w:rsidR="008C7355">
        <w:t xml:space="preserve"> the size, shape and appearance</w:t>
      </w:r>
      <w:r w:rsidR="00A34190" w:rsidRPr="00A34190">
        <w:t xml:space="preserve"> of the patches from </w:t>
      </w:r>
      <w:r w:rsidR="00A34190">
        <w:t xml:space="preserve">the repeated structures </w:t>
      </w:r>
      <w:r w:rsidR="008C7355">
        <w:t>without supervision</w:t>
      </w:r>
      <w:r w:rsidR="00A34190" w:rsidRPr="00A34190">
        <w:t>.</w:t>
      </w:r>
      <w:r w:rsidR="00335E3B">
        <w:t xml:space="preserve"> The model extracts irregularly sized and shaped patc</w:t>
      </w:r>
      <w:r w:rsidR="00057168">
        <w:t>hes from a</w:t>
      </w:r>
      <w:r w:rsidR="00335E3B">
        <w:t xml:space="preserve"> </w:t>
      </w:r>
      <w:r w:rsidR="00057168">
        <w:t xml:space="preserve">latent image, </w:t>
      </w:r>
      <w:r w:rsidR="00335E3B">
        <w:t>jigsaw</w:t>
      </w:r>
      <w:r w:rsidR="00057168">
        <w:t xml:space="preserve">, which can be used to reconstruct the training images. Researchers call the latent image jigsaw as it contains all the necessary information to reconstruct the target image. </w:t>
      </w:r>
    </w:p>
    <w:p w:rsidR="00CA7F7D" w:rsidRPr="00A34190" w:rsidRDefault="00057168" w:rsidP="007539B0">
      <w:pPr>
        <w:jc w:val="both"/>
      </w:pPr>
      <w:r>
        <w:t xml:space="preserve">The jigsaw model proposes an </w:t>
      </w:r>
      <w:r w:rsidR="0029189A">
        <w:t xml:space="preserve">Expectation Maximization (EM) </w:t>
      </w:r>
      <w:r>
        <w:t>algorithm to learn the jigsaw</w:t>
      </w:r>
      <w:r w:rsidR="007539B0">
        <w:t xml:space="preserve"> image</w:t>
      </w:r>
      <w:r w:rsidR="003A1ABA">
        <w:t xml:space="preserve"> and find the </w:t>
      </w:r>
      <w:r w:rsidR="00D76C14">
        <w:t>jigsaw pieces that make up each image</w:t>
      </w:r>
      <w:r w:rsidR="003A1ABA">
        <w:t xml:space="preserve"> in the jigsaw image</w:t>
      </w:r>
      <w:bookmarkStart w:id="0" w:name="_GoBack"/>
      <w:bookmarkEnd w:id="0"/>
      <w:r w:rsidR="00D76C14">
        <w:t>.</w:t>
      </w:r>
      <w:r w:rsidR="0029189A">
        <w:t xml:space="preserve"> </w:t>
      </w:r>
    </w:p>
    <w:p w:rsidR="00A65ADC" w:rsidRPr="00A34190" w:rsidRDefault="00A65ADC">
      <w:pPr>
        <w:rPr>
          <w:b/>
        </w:rPr>
      </w:pPr>
      <w:r w:rsidRPr="00A34190">
        <w:rPr>
          <w:b/>
        </w:rPr>
        <w:t>Results</w:t>
      </w:r>
    </w:p>
    <w:p w:rsidR="00A65ADC" w:rsidRPr="00A34190" w:rsidRDefault="00A65ADC"/>
    <w:p w:rsidR="00A65ADC" w:rsidRPr="00A34190" w:rsidRDefault="00A65ADC">
      <w:pPr>
        <w:rPr>
          <w:b/>
        </w:rPr>
      </w:pPr>
      <w:r w:rsidRPr="00A34190">
        <w:rPr>
          <w:b/>
        </w:rPr>
        <w:t>Conclusion</w:t>
      </w:r>
    </w:p>
    <w:p w:rsidR="00A65ADC" w:rsidRPr="00A34190" w:rsidRDefault="00A65ADC"/>
    <w:p w:rsidR="00A65ADC" w:rsidRPr="00A34190" w:rsidRDefault="00A65ADC">
      <w:pPr>
        <w:rPr>
          <w:b/>
        </w:rPr>
      </w:pPr>
      <w:r w:rsidRPr="00A34190">
        <w:rPr>
          <w:b/>
        </w:rPr>
        <w:t>References</w:t>
      </w:r>
    </w:p>
    <w:p w:rsidR="00A65ADC" w:rsidRPr="00A34190" w:rsidRDefault="00A65ADC"/>
    <w:sectPr w:rsidR="00A65ADC" w:rsidRPr="00A34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30"/>
    <w:rsid w:val="00057168"/>
    <w:rsid w:val="0029189A"/>
    <w:rsid w:val="00335E3B"/>
    <w:rsid w:val="003A1ABA"/>
    <w:rsid w:val="00481F91"/>
    <w:rsid w:val="005C7B68"/>
    <w:rsid w:val="007539B0"/>
    <w:rsid w:val="007D4B48"/>
    <w:rsid w:val="008C7355"/>
    <w:rsid w:val="00993AE9"/>
    <w:rsid w:val="00A34190"/>
    <w:rsid w:val="00A65ADC"/>
    <w:rsid w:val="00BD4EAA"/>
    <w:rsid w:val="00BE46C2"/>
    <w:rsid w:val="00CA7F7D"/>
    <w:rsid w:val="00D76C14"/>
    <w:rsid w:val="00DF40EF"/>
    <w:rsid w:val="00E64E1F"/>
    <w:rsid w:val="00EA7630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CF4FD5F6</Template>
  <TotalTime>158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KARAMAN</dc:creator>
  <cp:keywords/>
  <dc:description/>
  <cp:lastModifiedBy>Emre KARAMAN</cp:lastModifiedBy>
  <cp:revision>10</cp:revision>
  <dcterms:created xsi:type="dcterms:W3CDTF">2016-06-14T07:32:00Z</dcterms:created>
  <dcterms:modified xsi:type="dcterms:W3CDTF">2016-06-14T10:10:00Z</dcterms:modified>
</cp:coreProperties>
</file>